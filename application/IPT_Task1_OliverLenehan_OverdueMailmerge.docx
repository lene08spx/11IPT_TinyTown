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33BE" w14:textId="7C1C0210" w:rsidR="00ED3D82" w:rsidRDefault="00504ACD">
      <w:pPr>
        <w:pStyle w:val="Date"/>
      </w:pPr>
      <w:r>
        <w:fldChar w:fldCharType="begin"/>
      </w:r>
      <w:r>
        <w:instrText xml:space="preserve"> DATE  \@ "dddd, MMMM d, yyyy" </w:instrText>
      </w:r>
      <w:r>
        <w:fldChar w:fldCharType="separate"/>
      </w:r>
      <w:r>
        <w:rPr>
          <w:noProof/>
        </w:rPr>
        <w:t>Sunday, March 17, 2019</w:t>
      </w:r>
      <w:r>
        <w:fldChar w:fldCharType="end"/>
      </w:r>
      <w:bookmarkStart w:id="0" w:name="_GoBack"/>
      <w:bookmarkEnd w:id="0"/>
      <w:r w:rsidR="004651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24207FC" wp14:editId="5A391C3F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2"/>
                              <w:gridCol w:w="2518"/>
                            </w:tblGrid>
                            <w:tr w:rsidR="00ED3D82" w14:paraId="7BD7BB3C" w14:textId="77777777">
                              <w:tc>
                                <w:tcPr>
                                  <w:tcW w:w="3750" w:type="pct"/>
                                </w:tcPr>
                                <w:sdt>
                                  <w:sdtPr>
                                    <w:id w:val="-2010591152"/>
                                    <w:placeholder>
                                      <w:docPart w:val="D20875D0025C40819E5E864290AD6F8B"/>
                                    </w:placeholder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B7F309B" w14:textId="77777777" w:rsidR="00ED3D82" w:rsidRDefault="0046510A">
                                      <w:pPr>
                                        <w:pStyle w:val="Header"/>
                                      </w:pPr>
                                      <w:r>
                                        <w:t>[Company]</w:t>
                                      </w:r>
                                    </w:p>
                                  </w:sdtContent>
                                </w:sdt>
                                <w:p w14:paraId="49786354" w14:textId="77777777" w:rsidR="00ED3D82" w:rsidRDefault="00504ACD">
                                  <w:pPr>
                                    <w:pStyle w:val="Header"/>
                                  </w:pPr>
                                  <w:sdt>
                                    <w:sdtPr>
                                      <w:alias w:val="Street Address"/>
                                      <w:tag w:val="Street Address"/>
                                      <w:id w:val="1415969137"/>
                                      <w:placeholder>
                                        <w:docPart w:val="C4FED57CB3784D7BA4B17A3024749F09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46510A">
                                        <w:t>[Street Address, City, ST ZIP Code]</w:t>
                                      </w:r>
                                    </w:sdtContent>
                                  </w:sdt>
                                </w:p>
                                <w:p w14:paraId="2A87701F" w14:textId="77777777" w:rsidR="00ED3D82" w:rsidRDefault="0046510A">
                                  <w:pPr>
                                    <w:pStyle w:val="Header"/>
                                  </w:pPr>
                                  <w:r>
                                    <w:t xml:space="preserve">Tel </w:t>
                                  </w:r>
                                  <w:sdt>
                                    <w:sdtPr>
                                      <w:alias w:val="Telephone"/>
                                      <w:tag w:val="Telephone"/>
                                      <w:id w:val="599758962"/>
                                      <w:placeholder>
                                        <w:docPart w:val="571E7B0E6E9248CDB59F42682C34026F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[Telephone]</w:t>
                                      </w:r>
                                    </w:sdtContent>
                                  </w:sdt>
                                  <w:r>
                                    <w:t xml:space="preserve"> Fax </w:t>
                                  </w:r>
                                  <w:sdt>
                                    <w:sdtPr>
                                      <w:alias w:val="Fax"/>
                                      <w:tag w:val="Fax"/>
                                      <w:id w:val="1789473382"/>
                                      <w:placeholder>
                                        <w:docPart w:val="EADBDCDA81CC4351AD02D7B5DCBADEF6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[Fax]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alias w:val="Email"/>
                                    <w:tag w:val=""/>
                                    <w:id w:val="1889536063"/>
                                    <w:placeholder>
                                      <w:docPart w:val="AFD0B4C4074D4C1DB358469EEBE66531"/>
                                    </w:placeholder>
                                    <w:temporary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8E5309A" w14:textId="77777777" w:rsidR="00ED3D82" w:rsidRDefault="0046510A">
                                      <w:pPr>
                                        <w:pStyle w:val="Header"/>
                                      </w:pPr>
                                      <w:r>
                                        <w:t>[Email]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Website"/>
                                    <w:tag w:val="Website"/>
                                    <w:id w:val="48967594"/>
                                    <w:placeholder>
                                      <w:docPart w:val="FEA20C46C87C462F8962E74A174F9485"/>
                                    </w:placeholder>
                                    <w:temporary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B864787" w14:textId="77777777" w:rsidR="00ED3D82" w:rsidRDefault="0046510A">
                                      <w:pPr>
                                        <w:pStyle w:val="Header"/>
                                      </w:pPr>
                                      <w:r>
                                        <w:t>[Website]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250" w:type="pct"/>
                                </w:tcPr>
                                <w:p w14:paraId="69730019" w14:textId="77777777" w:rsidR="00ED3D82" w:rsidRDefault="0046510A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206A60" wp14:editId="3B9D8AA4">
                                        <wp:extent cx="908094" cy="437831"/>
                                        <wp:effectExtent l="0" t="0" r="635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8094" cy="4378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E36EC2D" w14:textId="77777777" w:rsidR="00ED3D82" w:rsidRDefault="00ED3D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224207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2"/>
                        <w:gridCol w:w="2518"/>
                      </w:tblGrid>
                      <w:tr w:rsidR="00ED3D82" w14:paraId="7BD7BB3C" w14:textId="77777777">
                        <w:tc>
                          <w:tcPr>
                            <w:tcW w:w="3750" w:type="pct"/>
                          </w:tcPr>
                          <w:sdt>
                            <w:sdtPr>
                              <w:id w:val="-2010591152"/>
                              <w:placeholder>
                                <w:docPart w:val="D20875D0025C40819E5E864290AD6F8B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B7F309B" w14:textId="77777777" w:rsidR="00ED3D82" w:rsidRDefault="0046510A">
                                <w:pPr>
                                  <w:pStyle w:val="Header"/>
                                </w:pPr>
                                <w:r>
                                  <w:t>[Company]</w:t>
                                </w:r>
                              </w:p>
                            </w:sdtContent>
                          </w:sdt>
                          <w:p w14:paraId="49786354" w14:textId="77777777" w:rsidR="00ED3D82" w:rsidRDefault="00504ACD">
                            <w:pPr>
                              <w:pStyle w:val="Header"/>
                            </w:pPr>
                            <w:sdt>
                              <w:sdtPr>
                                <w:alias w:val="Street Address"/>
                                <w:tag w:val="Street Address"/>
                                <w:id w:val="1415969137"/>
                                <w:placeholder>
                                  <w:docPart w:val="C4FED57CB3784D7BA4B17A3024749F09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46510A">
                                  <w:t>[Street Address, City, ST ZIP Code]</w:t>
                                </w:r>
                              </w:sdtContent>
                            </w:sdt>
                          </w:p>
                          <w:p w14:paraId="2A87701F" w14:textId="77777777" w:rsidR="00ED3D82" w:rsidRDefault="0046510A">
                            <w:pPr>
                              <w:pStyle w:val="Header"/>
                            </w:pPr>
                            <w:r>
                              <w:t xml:space="preserve">Tel </w:t>
                            </w: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571E7B0E6E9248CDB59F42682C34026F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t>[Telephone]</w:t>
                                </w:r>
                              </w:sdtContent>
                            </w:sdt>
                            <w:r>
                              <w:t xml:space="preserve"> Fax </w:t>
                            </w:r>
                            <w:sdt>
                              <w:sdtPr>
                                <w:alias w:val="Fax"/>
                                <w:tag w:val="Fax"/>
                                <w:id w:val="1789473382"/>
                                <w:placeholder>
                                  <w:docPart w:val="EADBDCDA81CC4351AD02D7B5DCBADEF6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t>[Fax]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Email"/>
                              <w:tag w:val=""/>
                              <w:id w:val="1889536063"/>
                              <w:placeholder>
                                <w:docPart w:val="AFD0B4C4074D4C1DB358469EEBE66531"/>
                              </w:placeholder>
                              <w:temporary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8E5309A" w14:textId="77777777" w:rsidR="00ED3D82" w:rsidRDefault="0046510A">
                                <w:pPr>
                                  <w:pStyle w:val="Header"/>
                                </w:pPr>
                                <w:r>
                                  <w:t>[Email]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Website"/>
                              <w:tag w:val="Website"/>
                              <w:id w:val="48967594"/>
                              <w:placeholder>
                                <w:docPart w:val="FEA20C46C87C462F8962E74A174F9485"/>
                              </w:placeholder>
                              <w:temporary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B864787" w14:textId="77777777" w:rsidR="00ED3D82" w:rsidRDefault="0046510A">
                                <w:pPr>
                                  <w:pStyle w:val="Header"/>
                                </w:pPr>
                                <w:r>
                                  <w:t>[Website]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50" w:type="pct"/>
                          </w:tcPr>
                          <w:p w14:paraId="69730019" w14:textId="77777777" w:rsidR="00ED3D82" w:rsidRDefault="0046510A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06A60" wp14:editId="3B9D8AA4">
                                  <wp:extent cx="908094" cy="437831"/>
                                  <wp:effectExtent l="0" t="0" r="635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94" cy="437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E36EC2D" w14:textId="77777777" w:rsidR="00ED3D82" w:rsidRDefault="00ED3D82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436DAEA" w14:textId="47944BC6" w:rsidR="00ED3D82" w:rsidRDefault="00504ACD">
      <w:pPr>
        <w:pStyle w:val="Recipient"/>
      </w:pPr>
      <w:r>
        <w:fldChar w:fldCharType="begin"/>
      </w:r>
      <w:r>
        <w:instrText xml:space="preserve"> MERGEFIELD firstName </w:instrText>
      </w:r>
      <w:r>
        <w:fldChar w:fldCharType="separate"/>
      </w:r>
      <w:r w:rsidR="00A90CFB">
        <w:rPr>
          <w:noProof/>
        </w:rPr>
        <w:t>«firstName»</w:t>
      </w:r>
      <w:r>
        <w:rPr>
          <w:noProof/>
        </w:rPr>
        <w:fldChar w:fldCharType="end"/>
      </w:r>
      <w:r w:rsidR="00A024A6">
        <w:t xml:space="preserve"> </w:t>
      </w:r>
      <w:r>
        <w:fldChar w:fldCharType="begin"/>
      </w:r>
      <w:r>
        <w:instrText xml:space="preserve"> MERGEFIELD lastName </w:instrText>
      </w:r>
      <w:r>
        <w:fldChar w:fldCharType="separate"/>
      </w:r>
      <w:r w:rsidR="00A90CFB">
        <w:rPr>
          <w:noProof/>
        </w:rPr>
        <w:t>«lastName»</w:t>
      </w:r>
      <w:r>
        <w:rPr>
          <w:noProof/>
        </w:rPr>
        <w:fldChar w:fldCharType="end"/>
      </w:r>
    </w:p>
    <w:p w14:paraId="17790326" w14:textId="793A9B95" w:rsidR="00ED3D82" w:rsidRDefault="00504ACD">
      <w:r>
        <w:fldChar w:fldCharType="begin"/>
      </w:r>
      <w:r>
        <w:instrText xml:space="preserve"> MERGEFIELD streetAddress </w:instrText>
      </w:r>
      <w:r>
        <w:fldChar w:fldCharType="separate"/>
      </w:r>
      <w:r w:rsidR="00A90CFB">
        <w:rPr>
          <w:noProof/>
        </w:rPr>
        <w:t>«streetAddress»</w:t>
      </w:r>
      <w:r>
        <w:rPr>
          <w:noProof/>
        </w:rPr>
        <w:fldChar w:fldCharType="end"/>
      </w:r>
      <w:r w:rsidR="00A024A6">
        <w:t xml:space="preserve"> </w:t>
      </w:r>
      <w:r>
        <w:fldChar w:fldCharType="begin"/>
      </w:r>
      <w:r>
        <w:instrText xml:space="preserve"> MERGEFIELD town </w:instrText>
      </w:r>
      <w:r>
        <w:fldChar w:fldCharType="separate"/>
      </w:r>
      <w:r w:rsidR="00A90CFB">
        <w:rPr>
          <w:noProof/>
        </w:rPr>
        <w:t>«town»</w:t>
      </w:r>
      <w:r>
        <w:rPr>
          <w:noProof/>
        </w:rPr>
        <w:fldChar w:fldCharType="end"/>
      </w:r>
      <w:r w:rsidR="00A024A6">
        <w:t xml:space="preserve"> </w:t>
      </w:r>
      <w:r>
        <w:fldChar w:fldCharType="begin"/>
      </w:r>
      <w:r>
        <w:instrText xml:space="preserve"> MERGEFIELD state </w:instrText>
      </w:r>
      <w:r>
        <w:fldChar w:fldCharType="separate"/>
      </w:r>
      <w:r w:rsidR="00A90CFB">
        <w:rPr>
          <w:noProof/>
        </w:rPr>
        <w:t>«state»</w:t>
      </w:r>
      <w:r>
        <w:rPr>
          <w:noProof/>
        </w:rPr>
        <w:fldChar w:fldCharType="end"/>
      </w:r>
      <w:r w:rsidR="00A024A6">
        <w:t xml:space="preserve"> </w:t>
      </w:r>
      <w:r>
        <w:fldChar w:fldCharType="begin"/>
      </w:r>
      <w:r>
        <w:instrText xml:space="preserve"> MERGEFIELD postcode </w:instrText>
      </w:r>
      <w:r>
        <w:fldChar w:fldCharType="separate"/>
      </w:r>
      <w:r w:rsidR="00A90CFB">
        <w:rPr>
          <w:noProof/>
        </w:rPr>
        <w:t>«postcode»</w:t>
      </w:r>
      <w:r>
        <w:rPr>
          <w:noProof/>
        </w:rPr>
        <w:fldChar w:fldCharType="end"/>
      </w:r>
    </w:p>
    <w:p w14:paraId="187A8EDE" w14:textId="58CB50A6" w:rsidR="00ED3D82" w:rsidRDefault="0046510A">
      <w:pPr>
        <w:pStyle w:val="Salutation"/>
      </w:pPr>
      <w:r>
        <w:t xml:space="preserve">Dear </w:t>
      </w:r>
      <w:r w:rsidR="00504ACD">
        <w:fldChar w:fldCharType="begin"/>
      </w:r>
      <w:r w:rsidR="00504ACD">
        <w:instrText xml:space="preserve"> MERGEFIELD firstName </w:instrText>
      </w:r>
      <w:r w:rsidR="00504ACD">
        <w:fldChar w:fldCharType="separate"/>
      </w:r>
      <w:r w:rsidR="00A90CFB">
        <w:rPr>
          <w:noProof/>
        </w:rPr>
        <w:t>«firstName»</w:t>
      </w:r>
      <w:r w:rsidR="00504ACD">
        <w:rPr>
          <w:noProof/>
        </w:rPr>
        <w:fldChar w:fldCharType="end"/>
      </w:r>
      <w:r w:rsidR="007362FE">
        <w:t xml:space="preserve"> </w:t>
      </w:r>
      <w:r w:rsidR="00504ACD">
        <w:fldChar w:fldCharType="begin"/>
      </w:r>
      <w:r w:rsidR="00504ACD">
        <w:instrText xml:space="preserve"> MERGEFIELD lastName </w:instrText>
      </w:r>
      <w:r w:rsidR="00504ACD">
        <w:fldChar w:fldCharType="separate"/>
      </w:r>
      <w:r w:rsidR="00A90CFB">
        <w:rPr>
          <w:noProof/>
        </w:rPr>
        <w:t>«lastName»</w:t>
      </w:r>
      <w:r w:rsidR="00504ACD">
        <w:rPr>
          <w:noProof/>
        </w:rPr>
        <w:fldChar w:fldCharType="end"/>
      </w:r>
      <w:r>
        <w:t>,</w:t>
      </w:r>
    </w:p>
    <w:p w14:paraId="5E06B476" w14:textId="3148EB26" w:rsidR="00ED3D82" w:rsidRDefault="00B45D5C" w:rsidP="00B45D5C">
      <w:r>
        <w:t>Today I am writing to inform you that</w:t>
      </w:r>
      <w:r w:rsidR="00E13E07">
        <w:t xml:space="preserve"> the book listed below has not been returned and is thus overdue</w:t>
      </w:r>
      <w:r w:rsidR="00E61DF6">
        <w:t>.</w:t>
      </w:r>
    </w:p>
    <w:p w14:paraId="21CFC593" w14:textId="7783720D" w:rsidR="00EC79EE" w:rsidRDefault="00B45D5C" w:rsidP="00B45D5C">
      <w:fldSimple w:instr=" MERGEFIELD title ">
        <w:r w:rsidR="00A90CFB">
          <w:rPr>
            <w:noProof/>
          </w:rPr>
          <w:t>«title»</w:t>
        </w:r>
      </w:fldSimple>
      <w:r w:rsidR="00EC79EE">
        <w:br/>
        <w:t xml:space="preserve">Borrowed: </w:t>
      </w:r>
      <w:fldSimple w:instr=" MERGEFIELD dateBorrowed ">
        <w:r w:rsidR="00A90CFB">
          <w:rPr>
            <w:noProof/>
          </w:rPr>
          <w:t>«dateBorrowed»</w:t>
        </w:r>
      </w:fldSimple>
      <w:r w:rsidR="00EC79EE">
        <w:br/>
        <w:t xml:space="preserve">Due: </w:t>
      </w:r>
      <w:fldSimple w:instr=" MERGEFIELD dateDue ">
        <w:r w:rsidR="00A90CFB">
          <w:rPr>
            <w:noProof/>
          </w:rPr>
          <w:t>«dateDue»</w:t>
        </w:r>
      </w:fldSimple>
    </w:p>
    <w:p w14:paraId="4245E896" w14:textId="0C766D1D" w:rsidR="00ED3D82" w:rsidRDefault="00A90CFB" w:rsidP="00A90CFB">
      <w:pPr>
        <w:pStyle w:val="Closing"/>
        <w:tabs>
          <w:tab w:val="left" w:pos="1186"/>
        </w:tabs>
      </w:pPr>
      <w:r>
        <w:t>Regards,</w:t>
      </w:r>
    </w:p>
    <w:sdt>
      <w:sdtPr>
        <w:alias w:val="Your Name"/>
        <w:tag w:val=""/>
        <w:id w:val="1197042864"/>
        <w:placeholder>
          <w:docPart w:val="35BC0B9EC8004C58A99A9F4C295158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EF8948B" w14:textId="77777777" w:rsidR="00ED3D82" w:rsidRDefault="00AC6514">
          <w:pPr>
            <w:pStyle w:val="Signature"/>
          </w:pPr>
          <w:r>
            <w:t>Oliver Lenehan</w:t>
          </w:r>
        </w:p>
      </w:sdtContent>
    </w:sdt>
    <w:p w14:paraId="716747FF" w14:textId="132F2701" w:rsidR="00ED3D82" w:rsidRDefault="007362FE">
      <w:pPr>
        <w:pStyle w:val="Title"/>
      </w:pPr>
      <w:r>
        <w:t>Managing Librarian, Tiny town Library</w:t>
      </w:r>
    </w:p>
    <w:sectPr w:rsidR="00ED3D82">
      <w:footerReference w:type="defaul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D0E4" w14:textId="77777777" w:rsidR="00AC6514" w:rsidRDefault="00AC6514">
      <w:pPr>
        <w:spacing w:before="0" w:after="0" w:line="240" w:lineRule="auto"/>
      </w:pPr>
      <w:r>
        <w:separator/>
      </w:r>
    </w:p>
  </w:endnote>
  <w:endnote w:type="continuationSeparator" w:id="0">
    <w:p w14:paraId="02B24771" w14:textId="77777777" w:rsidR="00AC6514" w:rsidRDefault="00AC6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76153" w14:textId="77777777" w:rsidR="00ED3D82" w:rsidRDefault="0046510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5752" w14:textId="77777777" w:rsidR="00AC6514" w:rsidRDefault="00AC6514">
      <w:pPr>
        <w:spacing w:before="0" w:after="0" w:line="240" w:lineRule="auto"/>
      </w:pPr>
      <w:r>
        <w:separator/>
      </w:r>
    </w:p>
  </w:footnote>
  <w:footnote w:type="continuationSeparator" w:id="0">
    <w:p w14:paraId="1C55D2BF" w14:textId="77777777" w:rsidR="00AC6514" w:rsidRDefault="00AC6514">
      <w:pPr>
        <w:spacing w:before="0"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3825135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ENE08\OneDrive - St Pius X College\2019\IPT\Task1\IPT_Task1_OliverLenehan_Library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verdueBooks` "/>
    <w:dataSource r:id="rId2"/>
    <w:odso>
      <w:udl w:val="Provider=Microsoft.ACE.OLEDB.12.0;User ID=Admin;Data Source=C:\Users\LENE08\OneDrive - St Pius X College\2019\IPT\Task1\IPT_Task1_OliverLenehan_Library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verdueBooks"/>
      <w:src r:id="rId3"/>
      <w:colDelim w:val="9"/>
      <w:type w:val="database"/>
      <w:fHdr/>
      <w:fieldMapData>
        <w:column w:val="0"/>
        <w:lid w:val="en-GB"/>
      </w:fieldMapData>
      <w:fieldMapData>
        <w:type w:val="dbColumn"/>
        <w:name w:val="title"/>
        <w:mappedName w:val="Courtesy Title"/>
        <w:column w:val="7"/>
        <w:lid w:val="en-GB"/>
      </w:fieldMapData>
      <w:fieldMapData>
        <w:type w:val="dbColumn"/>
        <w:name w:val="firstName"/>
        <w:mappedName w:val="First Name"/>
        <w:column w:val="0"/>
        <w:lid w:val="en-GB"/>
      </w:fieldMapData>
      <w:fieldMapData>
        <w:column w:val="0"/>
        <w:lid w:val="en-GB"/>
      </w:fieldMapData>
      <w:fieldMapData>
        <w:type w:val="dbColumn"/>
        <w:name w:val="lastName"/>
        <w:mappedName w:val="Last Name"/>
        <w:column w:val="1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streetAddress"/>
        <w:mappedName w:val="Address 1"/>
        <w:column w:val="2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state"/>
        <w:mappedName w:val="State"/>
        <w:column w:val="4"/>
        <w:lid w:val="en-GB"/>
      </w:fieldMapData>
      <w:fieldMapData>
        <w:type w:val="dbColumn"/>
        <w:name w:val="postcode"/>
        <w:mappedName w:val="Postal Code"/>
        <w:column w:val="5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4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14"/>
    <w:rsid w:val="0046510A"/>
    <w:rsid w:val="00504ACD"/>
    <w:rsid w:val="007362FE"/>
    <w:rsid w:val="007B707B"/>
    <w:rsid w:val="00A024A6"/>
    <w:rsid w:val="00A72754"/>
    <w:rsid w:val="00A90CFB"/>
    <w:rsid w:val="00AC6514"/>
    <w:rsid w:val="00B45D5C"/>
    <w:rsid w:val="00E13E07"/>
    <w:rsid w:val="00E61DF6"/>
    <w:rsid w:val="00EA25AD"/>
    <w:rsid w:val="00EC79EE"/>
    <w:rsid w:val="00E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6DBEB8D"/>
  <w15:chartTrackingRefBased/>
  <w15:docId w15:val="{386CF148-EEFC-470C-9792-907F94F6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1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14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ENE08\OneDrive%20-%20St%20Pius%20X%20College\2019\IPT\Task1\IPT_Task1_OliverLenehan_Library.accdb" TargetMode="External"/><Relationship Id="rId2" Type="http://schemas.openxmlformats.org/officeDocument/2006/relationships/mailMergeSource" Target="file:///C:\Users\LENE08\OneDrive%20-%20St%20Pius%20X%20College\2019\IPT\Task1\IPT_Task1_OliverLenehan_Library.accdb" TargetMode="External"/><Relationship Id="rId1" Type="http://schemas.openxmlformats.org/officeDocument/2006/relationships/attachedTemplate" Target="file:///C:\Program%20Files%20(x86)\Microsoft%20Office\Root\Templates\1033\TimelessLetter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BC0B9EC8004C58A99A9F4C29515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4CF3D-3926-486C-A823-EBBD5156E135}"/>
      </w:docPartPr>
      <w:docPartBody>
        <w:p w:rsidR="004B37C5" w:rsidRDefault="004B37C5">
          <w:pPr>
            <w:pStyle w:val="35BC0B9EC8004C58A99A9F4C295158E7"/>
          </w:pPr>
          <w:r>
            <w:rPr>
              <w:b/>
              <w:bCs/>
            </w:rPr>
            <w:t>[Your Name]</w:t>
          </w:r>
        </w:p>
      </w:docPartBody>
    </w:docPart>
    <w:docPart>
      <w:docPartPr>
        <w:name w:val="D20875D0025C40819E5E864290AD6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4EC58-D328-4A9E-8709-5CAF28A84212}"/>
      </w:docPartPr>
      <w:docPartBody>
        <w:p w:rsidR="004B37C5" w:rsidRDefault="004B37C5">
          <w:pPr>
            <w:pStyle w:val="D20875D0025C40819E5E864290AD6F8B"/>
          </w:pPr>
          <w:r>
            <w:t>[Company]</w:t>
          </w:r>
        </w:p>
      </w:docPartBody>
    </w:docPart>
    <w:docPart>
      <w:docPartPr>
        <w:name w:val="C4FED57CB3784D7BA4B17A302474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066B-62F8-499E-804F-C350C6D550EC}"/>
      </w:docPartPr>
      <w:docPartBody>
        <w:p w:rsidR="004B37C5" w:rsidRDefault="004B37C5">
          <w:pPr>
            <w:pStyle w:val="C4FED57CB3784D7BA4B17A3024749F09"/>
          </w:pPr>
          <w:r>
            <w:t>[Street Add</w:t>
          </w:r>
          <w:r>
            <w:t>ress, City, ST ZIP Code]</w:t>
          </w:r>
        </w:p>
      </w:docPartBody>
    </w:docPart>
    <w:docPart>
      <w:docPartPr>
        <w:name w:val="571E7B0E6E9248CDB59F42682C340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BA588-71FD-4C28-BA6F-69D06942B60E}"/>
      </w:docPartPr>
      <w:docPartBody>
        <w:p w:rsidR="004B37C5" w:rsidRDefault="004B37C5">
          <w:pPr>
            <w:pStyle w:val="571E7B0E6E9248CDB59F42682C34026F"/>
          </w:pPr>
          <w:r>
            <w:t>[Telephone]</w:t>
          </w:r>
        </w:p>
      </w:docPartBody>
    </w:docPart>
    <w:docPart>
      <w:docPartPr>
        <w:name w:val="EADBDCDA81CC4351AD02D7B5DCBA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E88A-F419-4442-8C72-E1C78456F7DA}"/>
      </w:docPartPr>
      <w:docPartBody>
        <w:p w:rsidR="004B37C5" w:rsidRDefault="004B37C5">
          <w:pPr>
            <w:pStyle w:val="EADBDCDA81CC4351AD02D7B5DCBADEF6"/>
          </w:pPr>
          <w:r>
            <w:t>[Fax]</w:t>
          </w:r>
        </w:p>
      </w:docPartBody>
    </w:docPart>
    <w:docPart>
      <w:docPartPr>
        <w:name w:val="AFD0B4C4074D4C1DB358469EEBE6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7B50-80DD-4E6A-AF9A-A97434C3AD0D}"/>
      </w:docPartPr>
      <w:docPartBody>
        <w:p w:rsidR="004B37C5" w:rsidRDefault="004B37C5">
          <w:pPr>
            <w:pStyle w:val="AFD0B4C4074D4C1DB358469EEBE66531"/>
          </w:pPr>
          <w:r>
            <w:t>[Email]</w:t>
          </w:r>
        </w:p>
      </w:docPartBody>
    </w:docPart>
    <w:docPart>
      <w:docPartPr>
        <w:name w:val="FEA20C46C87C462F8962E74A174F9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E9A66-17A6-49FC-8D4A-B344363AA967}"/>
      </w:docPartPr>
      <w:docPartBody>
        <w:p w:rsidR="004B37C5" w:rsidRDefault="004B37C5">
          <w:pPr>
            <w:pStyle w:val="FEA20C46C87C462F8962E74A174F9485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C5"/>
    <w:rsid w:val="004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6BE9E23EE4B25BCB4DFCDA99D2C8A">
    <w:name w:val="60C6BE9E23EE4B25BCB4DFCDA99D2C8A"/>
  </w:style>
  <w:style w:type="paragraph" w:customStyle="1" w:styleId="35DF940FB52C4858A29D07FF3F3E6E15">
    <w:name w:val="35DF940FB52C4858A29D07FF3F3E6E15"/>
  </w:style>
  <w:style w:type="paragraph" w:customStyle="1" w:styleId="8142B4A542774EE0842304E53315375C">
    <w:name w:val="8142B4A542774EE0842304E53315375C"/>
  </w:style>
  <w:style w:type="paragraph" w:customStyle="1" w:styleId="74CF760D1E414AEC8326CEDB285003D4">
    <w:name w:val="74CF760D1E414AEC8326CEDB285003D4"/>
  </w:style>
  <w:style w:type="paragraph" w:customStyle="1" w:styleId="2EA7CF5F831D481680FEF7376FDE5940">
    <w:name w:val="2EA7CF5F831D481680FEF7376FDE5940"/>
  </w:style>
  <w:style w:type="paragraph" w:customStyle="1" w:styleId="35BC0B9EC8004C58A99A9F4C295158E7">
    <w:name w:val="35BC0B9EC8004C58A99A9F4C295158E7"/>
  </w:style>
  <w:style w:type="paragraph" w:customStyle="1" w:styleId="C5E6C3DD2E0945578A1952EA0AED1402">
    <w:name w:val="C5E6C3DD2E0945578A1952EA0AED1402"/>
  </w:style>
  <w:style w:type="paragraph" w:customStyle="1" w:styleId="D20875D0025C40819E5E864290AD6F8B">
    <w:name w:val="D20875D0025C40819E5E864290AD6F8B"/>
  </w:style>
  <w:style w:type="paragraph" w:customStyle="1" w:styleId="C4FED57CB3784D7BA4B17A3024749F09">
    <w:name w:val="C4FED57CB3784D7BA4B17A3024749F09"/>
  </w:style>
  <w:style w:type="paragraph" w:customStyle="1" w:styleId="571E7B0E6E9248CDB59F42682C34026F">
    <w:name w:val="571E7B0E6E9248CDB59F42682C34026F"/>
  </w:style>
  <w:style w:type="paragraph" w:customStyle="1" w:styleId="EADBDCDA81CC4351AD02D7B5DCBADEF6">
    <w:name w:val="EADBDCDA81CC4351AD02D7B5DCBADEF6"/>
  </w:style>
  <w:style w:type="paragraph" w:customStyle="1" w:styleId="AFD0B4C4074D4C1DB358469EEBE66531">
    <w:name w:val="AFD0B4C4074D4C1DB358469EEBE66531"/>
  </w:style>
  <w:style w:type="paragraph" w:customStyle="1" w:styleId="FEA20C46C87C462F8962E74A174F9485">
    <w:name w:val="FEA20C46C87C462F8962E74A174F9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6678C-63CF-430F-9C87-21294079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Lenehan</dc:creator>
  <cp:keywords/>
  <cp:lastModifiedBy>Oliver Lenehan</cp:lastModifiedBy>
  <cp:revision>20</cp:revision>
  <dcterms:created xsi:type="dcterms:W3CDTF">2019-03-17T05:17:00Z</dcterms:created>
  <dcterms:modified xsi:type="dcterms:W3CDTF">2019-03-17T05:34:00Z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